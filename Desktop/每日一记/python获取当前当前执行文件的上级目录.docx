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python</w:t>
      </w:r>
      <w:r>
        <w:rPr>
          <w:rFonts w:hint="eastAsia" w:asciiTheme="majorEastAsia" w:hAnsiTheme="majorEastAsia" w:eastAsiaTheme="majorEastAsia" w:cstheme="majorEastAsia"/>
          <w:lang w:eastAsia="zh-CN"/>
        </w:rPr>
        <w:t>获取当前当前执行文件的上级目录</w:t>
      </w:r>
    </w:p>
    <w:p>
      <w:pPr>
        <w:numPr>
          <w:numId w:val="0"/>
        </w:numPr>
        <w:ind w:firstLine="420" w:firstLineChars="2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'***获取上级目录***'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.path.abspath(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.path.dirname(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.path.dirname(__file__)))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.path.abspath(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.path.dirname(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.getcwd()))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.path.abspath(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.path.join(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.getcwd(),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".."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'***获取上上级目录***'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.path.abspath(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.path.join(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.getcwd(),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"../.."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))</w:t>
      </w:r>
    </w:p>
    <w:p>
      <w:pPr>
        <w:numPr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21"/>
          <w:szCs w:val="21"/>
          <w:shd w:val="clear" w:fill="F6F8FA"/>
          <w:lang w:val="en-US" w:eastAsia="zh-CN"/>
        </w:rPr>
        <w:t>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es：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***获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取上级目录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*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workspace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/demo/folder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workspace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/demo/folder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workspace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/demo/folder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***获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取上上级目录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* 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workspace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/demo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D9DC"/>
    <w:multiLevelType w:val="singleLevel"/>
    <w:tmpl w:val="1FC5D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B0478"/>
    <w:rsid w:val="0BCB047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nli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2018-04-09T08:42:00Z</dcterms:created>
  <dc:creator>xunli</dc:creator>
  <cp:lastModifiedBy>xunli</cp:lastModifiedBy>
  <dcterms:modified xsi:type="dcterms:W3CDTF">2018-04-09T08:47:39Z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